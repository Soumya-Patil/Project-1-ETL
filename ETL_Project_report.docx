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E8D83" w14:textId="1CBC3E46" w:rsidR="00B46725" w:rsidRPr="007B5BFF" w:rsidRDefault="00536627" w:rsidP="00B46725">
      <w:pPr>
        <w:pStyle w:val="Title"/>
      </w:pPr>
      <w:r>
        <w:t>ETL PROJECT</w:t>
      </w:r>
    </w:p>
    <w:p w14:paraId="7267A7B0" w14:textId="77777777" w:rsidR="00B46725" w:rsidRDefault="00B46725" w:rsidP="00B46725">
      <w:pPr>
        <w:pStyle w:val="ContactHeading"/>
      </w:pPr>
      <w:r>
        <w:t>By</w:t>
      </w:r>
    </w:p>
    <w:p w14:paraId="0D99079F" w14:textId="6C616D19" w:rsidR="00B46725" w:rsidRDefault="00536627" w:rsidP="00B46725">
      <w:pPr>
        <w:pStyle w:val="ContactInfo"/>
      </w:pPr>
      <w:r>
        <w:t>SOUMYA PATIL</w:t>
      </w:r>
    </w:p>
    <w:p w14:paraId="42C61BD4" w14:textId="5AF9ECD8" w:rsidR="003C1E78" w:rsidRDefault="00536627" w:rsidP="003C1E78">
      <w:pPr>
        <w:pStyle w:val="ContactInfo"/>
      </w:pPr>
      <w:r>
        <w:t>JERIN BLACK</w:t>
      </w:r>
    </w:p>
    <w:p w14:paraId="45266F47" w14:textId="6DD17953" w:rsidR="003C1E78" w:rsidRDefault="003C1E78" w:rsidP="003C1E78">
      <w:pPr>
        <w:pStyle w:val="ContactInfo"/>
      </w:pPr>
    </w:p>
    <w:p w14:paraId="6A5E5794" w14:textId="4052C3E0" w:rsidR="00536627" w:rsidRDefault="00536627">
      <w:pPr>
        <w:pStyle w:val="Heading1"/>
      </w:pPr>
      <w:r>
        <w:t xml:space="preserve">Extraction : Original Data Sources , data formatting </w:t>
      </w:r>
    </w:p>
    <w:p w14:paraId="76F9C752" w14:textId="3E48D187" w:rsidR="00536627" w:rsidRDefault="00536627" w:rsidP="0053662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14:paraId="0A9B107F" w14:textId="39BBCEC8" w:rsidR="00F14C5B" w:rsidRPr="00BD1C03" w:rsidRDefault="00F14C5B" w:rsidP="00FE75D7">
      <w:pPr>
        <w:pStyle w:val="ListBullet"/>
        <w:numPr>
          <w:ilvl w:val="0"/>
          <w:numId w:val="0"/>
        </w:numPr>
        <w:ind w:left="216" w:hanging="216"/>
        <w:rPr>
          <w:rFonts w:cstheme="minorHAnsi"/>
          <w:sz w:val="24"/>
          <w:szCs w:val="24"/>
        </w:rPr>
      </w:pPr>
      <w:r w:rsidRPr="00BD1C03">
        <w:rPr>
          <w:rFonts w:cstheme="minorHAnsi"/>
          <w:sz w:val="24"/>
          <w:szCs w:val="24"/>
        </w:rPr>
        <w:t>We used three different data sources for our Project.</w:t>
      </w:r>
    </w:p>
    <w:p w14:paraId="3467644D" w14:textId="20BA07CD" w:rsidR="00870356" w:rsidRPr="00BD1C03" w:rsidRDefault="00F14C5B" w:rsidP="0065214A">
      <w:pPr>
        <w:pStyle w:val="NormalWeb"/>
        <w:numPr>
          <w:ilvl w:val="3"/>
          <w:numId w:val="16"/>
        </w:numPr>
        <w:tabs>
          <w:tab w:val="clear" w:pos="2880"/>
          <w:tab w:val="num" w:pos="360"/>
        </w:tabs>
        <w:spacing w:before="240" w:beforeAutospacing="0" w:after="240" w:afterAutospacing="0"/>
        <w:ind w:left="360"/>
        <w:textAlignment w:val="baseline"/>
        <w:rPr>
          <w:rFonts w:asciiTheme="minorHAnsi" w:hAnsiTheme="minorHAnsi" w:cstheme="minorHAnsi"/>
          <w:color w:val="1155CC"/>
        </w:rPr>
      </w:pPr>
      <w:r w:rsidRPr="00BD1C03">
        <w:rPr>
          <w:rFonts w:asciiTheme="minorHAnsi" w:hAnsiTheme="minorHAnsi" w:cstheme="minorHAnsi"/>
        </w:rPr>
        <w:t xml:space="preserve">Data Source#1 </w:t>
      </w:r>
      <w:hyperlink r:id="rId7" w:history="1">
        <w:r w:rsidR="00870356" w:rsidRPr="00BD1C03">
          <w:rPr>
            <w:rFonts w:asciiTheme="minorHAnsi" w:hAnsiTheme="minorHAnsi" w:cstheme="minorHAnsi"/>
            <w:color w:val="1155CC"/>
            <w:u w:val="single"/>
          </w:rPr>
          <w:t>https://www.kaggle.com/londeen/world-</w:t>
        </w:r>
        <w:r w:rsidR="00870356" w:rsidRPr="00BD1C03">
          <w:rPr>
            <w:rFonts w:asciiTheme="minorHAnsi" w:hAnsiTheme="minorHAnsi" w:cstheme="minorHAnsi"/>
            <w:color w:val="1155CC"/>
            <w:u w:val="single"/>
          </w:rPr>
          <w:t>happiness-report-2020</w:t>
        </w:r>
      </w:hyperlink>
    </w:p>
    <w:p w14:paraId="0F9152D7" w14:textId="039107FF" w:rsidR="00870356" w:rsidRPr="00BD1C03" w:rsidRDefault="00870356" w:rsidP="0065214A">
      <w:pPr>
        <w:pStyle w:val="NormalWeb"/>
        <w:numPr>
          <w:ilvl w:val="3"/>
          <w:numId w:val="17"/>
        </w:numPr>
        <w:tabs>
          <w:tab w:val="clear" w:pos="2880"/>
          <w:tab w:val="num" w:pos="360"/>
        </w:tabs>
        <w:spacing w:before="240" w:beforeAutospacing="0" w:after="240" w:afterAutospacing="0"/>
        <w:ind w:left="360"/>
        <w:textAlignment w:val="baseline"/>
        <w:rPr>
          <w:rFonts w:asciiTheme="minorHAnsi" w:hAnsiTheme="minorHAnsi" w:cstheme="minorHAnsi"/>
          <w:color w:val="1155CC"/>
        </w:rPr>
      </w:pPr>
      <w:r w:rsidRPr="00BD1C03">
        <w:rPr>
          <w:rFonts w:asciiTheme="minorHAnsi" w:hAnsiTheme="minorHAnsi" w:cstheme="minorHAnsi"/>
        </w:rPr>
        <w:t xml:space="preserve">Data Source#2 </w:t>
      </w:r>
      <w:hyperlink r:id="rId8" w:history="1">
        <w:r w:rsidRPr="00BD1C03">
          <w:rPr>
            <w:rFonts w:asciiTheme="minorHAnsi" w:hAnsiTheme="minorHAnsi" w:cstheme="minorHAnsi"/>
            <w:color w:val="1155CC"/>
            <w:u w:val="single"/>
          </w:rPr>
          <w:t>https://www.worldometers.info/world-population/population-by-country/</w:t>
        </w:r>
      </w:hyperlink>
    </w:p>
    <w:p w14:paraId="1BD5F34B" w14:textId="77777777" w:rsidR="00DF76C9" w:rsidRPr="00BD1C03" w:rsidRDefault="00870356" w:rsidP="0065214A">
      <w:pPr>
        <w:pStyle w:val="NormalWeb"/>
        <w:numPr>
          <w:ilvl w:val="3"/>
          <w:numId w:val="18"/>
        </w:numPr>
        <w:tabs>
          <w:tab w:val="clear" w:pos="2880"/>
          <w:tab w:val="num" w:pos="360"/>
        </w:tabs>
        <w:spacing w:before="240" w:beforeAutospacing="0" w:after="24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  <w:r w:rsidRPr="00BD1C03">
        <w:rPr>
          <w:rFonts w:asciiTheme="minorHAnsi" w:hAnsiTheme="minorHAnsi" w:cstheme="minorHAnsi"/>
        </w:rPr>
        <w:t xml:space="preserve">Data Source#3 </w:t>
      </w:r>
      <w:hyperlink r:id="rId9" w:history="1">
        <w:r w:rsidR="00CA3A40" w:rsidRPr="00BD1C03">
          <w:rPr>
            <w:rStyle w:val="Hyperlink"/>
            <w:rFonts w:asciiTheme="minorHAnsi" w:hAnsiTheme="minorHAnsi" w:cstheme="minorHAnsi"/>
          </w:rPr>
          <w:t>https://www.worldometers.info/demographics/life-expectancy/#countries-ranked-by-life-expectancy</w:t>
        </w:r>
      </w:hyperlink>
    </w:p>
    <w:p w14:paraId="4B809669" w14:textId="37B9849A" w:rsidR="00CA3A40" w:rsidRPr="00BD1C03" w:rsidRDefault="00450713" w:rsidP="00BD1C03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BD1C03">
        <w:rPr>
          <w:sz w:val="24"/>
          <w:szCs w:val="24"/>
        </w:rPr>
        <w:t xml:space="preserve">Python’s </w:t>
      </w:r>
      <w:r w:rsidR="00DF76C9" w:rsidRPr="00BD1C03">
        <w:rPr>
          <w:sz w:val="24"/>
          <w:szCs w:val="24"/>
        </w:rPr>
        <w:t>BeautifulSoup</w:t>
      </w:r>
      <w:r w:rsidRPr="00BD1C03">
        <w:rPr>
          <w:sz w:val="24"/>
          <w:szCs w:val="24"/>
        </w:rPr>
        <w:t xml:space="preserve"> library was used to</w:t>
      </w:r>
      <w:r w:rsidR="002C2E60" w:rsidRPr="00BD1C03">
        <w:rPr>
          <w:sz w:val="24"/>
          <w:szCs w:val="24"/>
        </w:rPr>
        <w:t xml:space="preserve"> pull data out of the </w:t>
      </w:r>
      <w:r w:rsidR="00A86037" w:rsidRPr="00BD1C03">
        <w:rPr>
          <w:sz w:val="24"/>
          <w:szCs w:val="24"/>
        </w:rPr>
        <w:t>websites. The websites were parsed to navigate a</w:t>
      </w:r>
      <w:r w:rsidR="00D312B4" w:rsidRPr="00BD1C03">
        <w:rPr>
          <w:sz w:val="24"/>
          <w:szCs w:val="24"/>
        </w:rPr>
        <w:t>nd fetch the tables , which were later</w:t>
      </w:r>
      <w:r w:rsidR="00B00C35">
        <w:rPr>
          <w:sz w:val="24"/>
          <w:szCs w:val="24"/>
        </w:rPr>
        <w:t>-</w:t>
      </w:r>
      <w:r w:rsidR="00D312B4" w:rsidRPr="00BD1C03">
        <w:rPr>
          <w:sz w:val="24"/>
          <w:szCs w:val="24"/>
        </w:rPr>
        <w:t>on converted to dataframes.</w:t>
      </w:r>
      <w:r w:rsidR="00DF76C9" w:rsidRPr="00BD1C03">
        <w:rPr>
          <w:sz w:val="24"/>
          <w:szCs w:val="24"/>
        </w:rPr>
        <w:t xml:space="preserve"> </w:t>
      </w:r>
    </w:p>
    <w:p w14:paraId="30D0D6F6" w14:textId="39497C02" w:rsidR="00536627" w:rsidRDefault="00536627" w:rsidP="00536627">
      <w:pPr>
        <w:autoSpaceDE w:val="0"/>
        <w:autoSpaceDN w:val="0"/>
        <w:adjustRightInd w:val="0"/>
        <w:spacing w:before="0" w:line="240" w:lineRule="auto"/>
        <w:rPr>
          <w:rFonts w:ascii="Courier New" w:hAnsi="Courier New" w:cs="Courier New"/>
        </w:rPr>
      </w:pPr>
    </w:p>
    <w:p w14:paraId="43EB6CBB" w14:textId="50C5FA86" w:rsidR="002D6D73" w:rsidRPr="00BD1C03" w:rsidRDefault="00536627">
      <w:pPr>
        <w:pStyle w:val="Heading1"/>
        <w:rPr>
          <w:sz w:val="24"/>
          <w:szCs w:val="24"/>
        </w:rPr>
      </w:pPr>
      <w:r>
        <w:t>Transform : What data transformation  was required</w:t>
      </w:r>
    </w:p>
    <w:p w14:paraId="20D98E51" w14:textId="6B1EA643" w:rsidR="00B52C6D" w:rsidRPr="00BD1C03" w:rsidRDefault="00B52C6D" w:rsidP="00B52C6D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BD1C03">
        <w:rPr>
          <w:sz w:val="24"/>
          <w:szCs w:val="24"/>
        </w:rPr>
        <w:t xml:space="preserve">We renamed the columns </w:t>
      </w:r>
      <w:r w:rsidR="00BD1C03" w:rsidRPr="00BD1C03">
        <w:rPr>
          <w:sz w:val="24"/>
          <w:szCs w:val="24"/>
        </w:rPr>
        <w:t>.</w:t>
      </w:r>
    </w:p>
    <w:p w14:paraId="3BCE2D9D" w14:textId="6AFC4637" w:rsidR="00B52C6D" w:rsidRPr="00BD1C03" w:rsidRDefault="002420EF" w:rsidP="00B52C6D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BD1C03">
        <w:rPr>
          <w:sz w:val="24"/>
          <w:szCs w:val="24"/>
        </w:rPr>
        <w:t>Filtered the specific list of columns that would be worked on</w:t>
      </w:r>
      <w:r w:rsidR="00BD1C03" w:rsidRPr="00BD1C03">
        <w:rPr>
          <w:sz w:val="24"/>
          <w:szCs w:val="24"/>
        </w:rPr>
        <w:t>.</w:t>
      </w:r>
    </w:p>
    <w:p w14:paraId="23027C16" w14:textId="03DDB1D7" w:rsidR="002420EF" w:rsidRPr="00BD1C03" w:rsidRDefault="00BE4D2C" w:rsidP="00B52C6D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BD1C03">
        <w:rPr>
          <w:sz w:val="24"/>
          <w:szCs w:val="24"/>
        </w:rPr>
        <w:t>Converted datatypes to maintain consistency across all Tables</w:t>
      </w:r>
      <w:r w:rsidR="00BD1C03" w:rsidRPr="00BD1C03">
        <w:rPr>
          <w:sz w:val="24"/>
          <w:szCs w:val="24"/>
        </w:rPr>
        <w:t>.</w:t>
      </w:r>
    </w:p>
    <w:p w14:paraId="57055146" w14:textId="6D512565" w:rsidR="003A4DA4" w:rsidRPr="00BD1C03" w:rsidRDefault="00BE4D2C" w:rsidP="00C77ECC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BD1C03">
        <w:rPr>
          <w:sz w:val="24"/>
          <w:szCs w:val="24"/>
        </w:rPr>
        <w:t xml:space="preserve">Truncated </w:t>
      </w:r>
      <w:r w:rsidR="003A4DA4" w:rsidRPr="00BD1C03">
        <w:rPr>
          <w:sz w:val="24"/>
          <w:szCs w:val="24"/>
        </w:rPr>
        <w:t xml:space="preserve">symbols in the </w:t>
      </w:r>
      <w:r w:rsidR="003A4DA4" w:rsidRPr="00942315">
        <w:rPr>
          <w:sz w:val="24"/>
          <w:szCs w:val="24"/>
        </w:rPr>
        <w:t>cell</w:t>
      </w:r>
      <w:r w:rsidR="00942315" w:rsidRPr="00942315">
        <w:rPr>
          <w:sz w:val="24"/>
          <w:szCs w:val="24"/>
        </w:rPr>
        <w:t xml:space="preserve">s </w:t>
      </w:r>
      <w:r w:rsidR="003A4DA4" w:rsidRPr="00942315">
        <w:rPr>
          <w:sz w:val="24"/>
          <w:szCs w:val="24"/>
        </w:rPr>
        <w:t>, and</w:t>
      </w:r>
      <w:r w:rsidR="003A4DA4" w:rsidRPr="00BD1C03">
        <w:rPr>
          <w:sz w:val="24"/>
          <w:szCs w:val="24"/>
        </w:rPr>
        <w:t xml:space="preserve"> kept data like percentages at their face value</w:t>
      </w:r>
      <w:r w:rsidR="00BD1C03" w:rsidRPr="00BD1C03">
        <w:rPr>
          <w:sz w:val="24"/>
          <w:szCs w:val="24"/>
        </w:rPr>
        <w:t>.</w:t>
      </w:r>
    </w:p>
    <w:p w14:paraId="53600017" w14:textId="77777777" w:rsidR="00B52C6D" w:rsidRDefault="00B52C6D" w:rsidP="00536627">
      <w:pPr>
        <w:pStyle w:val="Heading1"/>
      </w:pPr>
    </w:p>
    <w:p w14:paraId="2AF4EF26" w14:textId="093BBA1F" w:rsidR="00536627" w:rsidRPr="00122300" w:rsidRDefault="00536627" w:rsidP="00536627">
      <w:pPr>
        <w:pStyle w:val="Heading1"/>
      </w:pPr>
      <w:r>
        <w:t>LOAD : DATABASE CONNECTIONS, AND CHOICE OF DATBASE</w:t>
      </w:r>
    </w:p>
    <w:p w14:paraId="4D6D5F75" w14:textId="5ACCE9BB" w:rsidR="002D6D73" w:rsidRPr="00BD1C03" w:rsidRDefault="00C77ECC" w:rsidP="00536627">
      <w:pPr>
        <w:pStyle w:val="ListBullet"/>
        <w:numPr>
          <w:ilvl w:val="0"/>
          <w:numId w:val="0"/>
        </w:numPr>
        <w:ind w:left="216" w:hanging="216"/>
        <w:rPr>
          <w:rFonts w:cstheme="minorHAnsi"/>
          <w:sz w:val="24"/>
          <w:szCs w:val="24"/>
        </w:rPr>
      </w:pPr>
      <w:r w:rsidRPr="00BD1C03">
        <w:rPr>
          <w:rFonts w:cstheme="minorHAnsi"/>
          <w:sz w:val="24"/>
          <w:szCs w:val="24"/>
        </w:rPr>
        <w:t>We chose Postgres as our Database because we didn’t have to deal with a lot of unstructured and variety of data.</w:t>
      </w:r>
    </w:p>
    <w:p w14:paraId="022F95EF" w14:textId="4D8A4EA9" w:rsidR="0065214A" w:rsidRPr="00BD1C03" w:rsidRDefault="0065214A" w:rsidP="00536627">
      <w:pPr>
        <w:pStyle w:val="ListBullet"/>
        <w:numPr>
          <w:ilvl w:val="0"/>
          <w:numId w:val="0"/>
        </w:numPr>
        <w:ind w:left="216" w:hanging="216"/>
        <w:rPr>
          <w:rFonts w:cstheme="minorHAnsi"/>
          <w:sz w:val="24"/>
          <w:szCs w:val="24"/>
        </w:rPr>
      </w:pPr>
      <w:r w:rsidRPr="00BD1C03">
        <w:rPr>
          <w:rFonts w:cstheme="minorHAnsi"/>
          <w:sz w:val="24"/>
          <w:szCs w:val="24"/>
        </w:rPr>
        <w:t>A total of 3 tables were created , and record insertions was done using pandas.</w:t>
      </w:r>
    </w:p>
    <w:p w14:paraId="5A8E1F5B" w14:textId="72124A50" w:rsidR="009B0674" w:rsidRDefault="009B0674" w:rsidP="00536627"/>
    <w:sectPr w:rsidR="009B0674" w:rsidSect="009B0674">
      <w:footerReference w:type="default" r:id="rId10"/>
      <w:headerReference w:type="first" r:id="rId11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53090" w14:textId="77777777" w:rsidR="009C54FD" w:rsidRDefault="009C54FD">
      <w:pPr>
        <w:spacing w:line="240" w:lineRule="auto"/>
      </w:pPr>
      <w:r>
        <w:separator/>
      </w:r>
    </w:p>
  </w:endnote>
  <w:endnote w:type="continuationSeparator" w:id="0">
    <w:p w14:paraId="1AEE4AAB" w14:textId="77777777" w:rsidR="009C54FD" w:rsidRDefault="009C5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177FDEBA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A9BD2" w14:textId="77777777" w:rsidR="009C54FD" w:rsidRDefault="009C54FD">
      <w:pPr>
        <w:spacing w:line="240" w:lineRule="auto"/>
      </w:pPr>
      <w:r>
        <w:separator/>
      </w:r>
    </w:p>
  </w:footnote>
  <w:footnote w:type="continuationSeparator" w:id="0">
    <w:p w14:paraId="7544D1C9" w14:textId="77777777" w:rsidR="009C54FD" w:rsidRDefault="009C5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9530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389955E" wp14:editId="4033FF01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0317A2D"/>
    <w:multiLevelType w:val="multilevel"/>
    <w:tmpl w:val="DA6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51788"/>
    <w:multiLevelType w:val="multilevel"/>
    <w:tmpl w:val="DCA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F2C63"/>
    <w:multiLevelType w:val="multilevel"/>
    <w:tmpl w:val="156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27"/>
    <w:rsid w:val="00016917"/>
    <w:rsid w:val="000228C0"/>
    <w:rsid w:val="00122300"/>
    <w:rsid w:val="00164D64"/>
    <w:rsid w:val="001668E8"/>
    <w:rsid w:val="00190922"/>
    <w:rsid w:val="00192BA9"/>
    <w:rsid w:val="001C30B8"/>
    <w:rsid w:val="002420EF"/>
    <w:rsid w:val="002C2E60"/>
    <w:rsid w:val="002D6D73"/>
    <w:rsid w:val="002F1C41"/>
    <w:rsid w:val="003A4DA4"/>
    <w:rsid w:val="003C1E78"/>
    <w:rsid w:val="003E1CD2"/>
    <w:rsid w:val="00430D21"/>
    <w:rsid w:val="00450713"/>
    <w:rsid w:val="0047082C"/>
    <w:rsid w:val="00492067"/>
    <w:rsid w:val="00536627"/>
    <w:rsid w:val="00541D83"/>
    <w:rsid w:val="00566A88"/>
    <w:rsid w:val="0065214A"/>
    <w:rsid w:val="006C287D"/>
    <w:rsid w:val="006E4ED3"/>
    <w:rsid w:val="00712D08"/>
    <w:rsid w:val="00717041"/>
    <w:rsid w:val="00776ECC"/>
    <w:rsid w:val="007A0A5B"/>
    <w:rsid w:val="007B00EB"/>
    <w:rsid w:val="007B5BFF"/>
    <w:rsid w:val="00870356"/>
    <w:rsid w:val="00882E6A"/>
    <w:rsid w:val="00942315"/>
    <w:rsid w:val="009466EC"/>
    <w:rsid w:val="009B0674"/>
    <w:rsid w:val="009C54FD"/>
    <w:rsid w:val="00A86037"/>
    <w:rsid w:val="00AA480C"/>
    <w:rsid w:val="00B00C35"/>
    <w:rsid w:val="00B46725"/>
    <w:rsid w:val="00B52C6D"/>
    <w:rsid w:val="00BD1C03"/>
    <w:rsid w:val="00BE4D2C"/>
    <w:rsid w:val="00C77ECC"/>
    <w:rsid w:val="00C97051"/>
    <w:rsid w:val="00CA3A40"/>
    <w:rsid w:val="00D312B4"/>
    <w:rsid w:val="00DF76C9"/>
    <w:rsid w:val="00EF74E1"/>
    <w:rsid w:val="00F14C5B"/>
    <w:rsid w:val="00F72A56"/>
    <w:rsid w:val="00FC7FAC"/>
    <w:rsid w:val="00FE75D7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066C2"/>
  <w15:chartTrackingRefBased/>
  <w15:docId w15:val="{EC8A6E29-C776-479A-8D55-75629293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NormalWeb">
    <w:name w:val="Normal (Web)"/>
    <w:basedOn w:val="Normal"/>
    <w:uiPriority w:val="99"/>
    <w:semiHidden/>
    <w:unhideWhenUsed/>
    <w:rsid w:val="0087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A3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world-population/population-by-countr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londeen/world-happiness-report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orldometers.info/demographics/life-expectancy/#countries-ranked-by-life-expectanc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tso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36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 Patil</dc:creator>
  <cp:lastModifiedBy>Soumya Patil</cp:lastModifiedBy>
  <cp:revision>18</cp:revision>
  <dcterms:created xsi:type="dcterms:W3CDTF">2020-05-14T07:13:00Z</dcterms:created>
  <dcterms:modified xsi:type="dcterms:W3CDTF">2020-05-15T02:39:00Z</dcterms:modified>
  <cp:contentStatus/>
</cp:coreProperties>
</file>